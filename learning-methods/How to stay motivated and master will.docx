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DB" w:rsidRDefault="00AA0877" w:rsidP="006B572F">
      <w:pPr>
        <w:pStyle w:val="Title"/>
      </w:pPr>
      <w:r>
        <w:t>How to stay motivated and master will-power</w:t>
      </w:r>
    </w:p>
    <w:p w:rsidR="006B572F" w:rsidRDefault="006B572F" w:rsidP="006B572F">
      <w:r>
        <w:t>[</w:t>
      </w:r>
      <w:r w:rsidR="00AA0877">
        <w:t>04-Dec-2016</w:t>
      </w:r>
      <w:r>
        <w:t>]</w:t>
      </w:r>
    </w:p>
    <w:tbl>
      <w:tblPr>
        <w:tblStyle w:val="TableGrid"/>
        <w:tblW w:w="11194" w:type="dxa"/>
        <w:jc w:val="center"/>
        <w:tblLook w:val="0480" w:firstRow="0" w:lastRow="0" w:firstColumn="1" w:lastColumn="0" w:noHBand="0" w:noVBand="1"/>
      </w:tblPr>
      <w:tblGrid>
        <w:gridCol w:w="3539"/>
        <w:gridCol w:w="7655"/>
      </w:tblGrid>
      <w:tr w:rsidR="006B572F" w:rsidTr="00E3040A">
        <w:trPr>
          <w:jc w:val="center"/>
        </w:trPr>
        <w:tc>
          <w:tcPr>
            <w:tcW w:w="3539" w:type="dxa"/>
          </w:tcPr>
          <w:p w:rsidR="006B572F" w:rsidRDefault="00AD25D8" w:rsidP="006B572F">
            <w:r>
              <w:t>Make Decision quickly</w:t>
            </w:r>
          </w:p>
        </w:tc>
        <w:tc>
          <w:tcPr>
            <w:tcW w:w="7655" w:type="dxa"/>
          </w:tcPr>
          <w:p w:rsidR="006B572F" w:rsidRDefault="006B572F" w:rsidP="006B572F"/>
        </w:tc>
      </w:tr>
      <w:tr w:rsidR="006B572F" w:rsidTr="00E3040A">
        <w:trPr>
          <w:jc w:val="center"/>
        </w:trPr>
        <w:tc>
          <w:tcPr>
            <w:tcW w:w="3539" w:type="dxa"/>
          </w:tcPr>
          <w:p w:rsidR="006B572F" w:rsidRDefault="00AD25D8" w:rsidP="006B572F">
            <w:r>
              <w:t>Rules</w:t>
            </w:r>
          </w:p>
        </w:tc>
        <w:tc>
          <w:tcPr>
            <w:tcW w:w="7655" w:type="dxa"/>
          </w:tcPr>
          <w:p w:rsidR="006B572F" w:rsidRDefault="00AD25D8" w:rsidP="006B572F">
            <w:r>
              <w:t>Create own rules and rules cannot be violated</w:t>
            </w:r>
          </w:p>
          <w:p w:rsidR="00AD25D8" w:rsidRDefault="00AD25D8" w:rsidP="006B572F">
            <w:r>
              <w:t>Rules that help to decide quickly</w:t>
            </w:r>
          </w:p>
        </w:tc>
      </w:tr>
      <w:tr w:rsidR="00AD25D8" w:rsidTr="00E3040A">
        <w:trPr>
          <w:jc w:val="center"/>
        </w:trPr>
        <w:tc>
          <w:tcPr>
            <w:tcW w:w="3539" w:type="dxa"/>
          </w:tcPr>
          <w:p w:rsidR="00AD25D8" w:rsidRDefault="001D1F2D" w:rsidP="006B572F">
            <w:r>
              <w:t>Change environment</w:t>
            </w:r>
          </w:p>
        </w:tc>
        <w:tc>
          <w:tcPr>
            <w:tcW w:w="7655" w:type="dxa"/>
          </w:tcPr>
          <w:p w:rsidR="00AD25D8" w:rsidRDefault="002E7DF1" w:rsidP="006B572F">
            <w:r>
              <w:t>Environment supports what you want to do</w:t>
            </w:r>
          </w:p>
        </w:tc>
      </w:tr>
      <w:tr w:rsidR="002A5AB8" w:rsidTr="00E3040A">
        <w:trPr>
          <w:jc w:val="center"/>
        </w:trPr>
        <w:tc>
          <w:tcPr>
            <w:tcW w:w="3539" w:type="dxa"/>
          </w:tcPr>
          <w:p w:rsidR="002A5AB8" w:rsidRDefault="002A5AB8" w:rsidP="006B572F">
            <w:r>
              <w:t>Prepare hard-situation beforehand</w:t>
            </w:r>
          </w:p>
        </w:tc>
        <w:tc>
          <w:tcPr>
            <w:tcW w:w="7655" w:type="dxa"/>
          </w:tcPr>
          <w:p w:rsidR="002A5AB8" w:rsidRDefault="002A5AB8" w:rsidP="006B572F"/>
        </w:tc>
      </w:tr>
      <w:tr w:rsidR="002A5AB8" w:rsidTr="00E3040A">
        <w:trPr>
          <w:jc w:val="center"/>
        </w:trPr>
        <w:tc>
          <w:tcPr>
            <w:tcW w:w="3539" w:type="dxa"/>
          </w:tcPr>
          <w:p w:rsidR="002A5AB8" w:rsidRDefault="008B060F" w:rsidP="006B572F">
            <w:r>
              <w:t>Identity</w:t>
            </w:r>
          </w:p>
        </w:tc>
        <w:tc>
          <w:tcPr>
            <w:tcW w:w="7655" w:type="dxa"/>
          </w:tcPr>
          <w:p w:rsidR="002A5AB8" w:rsidRDefault="008B060F" w:rsidP="006B572F">
            <w:r>
              <w:t>Use identity words:</w:t>
            </w:r>
          </w:p>
          <w:p w:rsidR="008B060F" w:rsidRDefault="008B060F" w:rsidP="006B572F">
            <w:r>
              <w:t>- I’m a type of person who never give up</w:t>
            </w:r>
          </w:p>
          <w:p w:rsidR="008B060F" w:rsidRDefault="008B060F" w:rsidP="006B572F">
            <w:r>
              <w:t>…</w:t>
            </w:r>
            <w:bookmarkStart w:id="0" w:name="_GoBack"/>
            <w:bookmarkEnd w:id="0"/>
          </w:p>
        </w:tc>
      </w:tr>
    </w:tbl>
    <w:p w:rsidR="006B572F" w:rsidRPr="006B572F" w:rsidRDefault="006B572F" w:rsidP="006B572F"/>
    <w:sectPr w:rsidR="006B572F" w:rsidRPr="006B572F" w:rsidSect="00E3040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77"/>
    <w:rsid w:val="00021853"/>
    <w:rsid w:val="001D1F2D"/>
    <w:rsid w:val="002A5AB8"/>
    <w:rsid w:val="002E7DF1"/>
    <w:rsid w:val="00656A02"/>
    <w:rsid w:val="006B572F"/>
    <w:rsid w:val="008B060F"/>
    <w:rsid w:val="00A86CE2"/>
    <w:rsid w:val="00AA0877"/>
    <w:rsid w:val="00AD25D8"/>
    <w:rsid w:val="00AF529E"/>
    <w:rsid w:val="00AF6F0F"/>
    <w:rsid w:val="00E3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EBE5F-B028-4ABA-9329-41922E57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5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git-hub\tech-notes\note-templates\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Template.dotx</Template>
  <TotalTime>313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6</cp:revision>
  <dcterms:created xsi:type="dcterms:W3CDTF">2016-12-04T06:17:00Z</dcterms:created>
  <dcterms:modified xsi:type="dcterms:W3CDTF">2016-12-04T11:30:00Z</dcterms:modified>
</cp:coreProperties>
</file>
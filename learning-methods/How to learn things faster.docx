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DB" w:rsidRDefault="00942191" w:rsidP="006B572F">
      <w:pPr>
        <w:pStyle w:val="Title"/>
      </w:pPr>
      <w:r>
        <w:t>How to learn things faster</w:t>
      </w:r>
    </w:p>
    <w:p w:rsidR="006B572F" w:rsidRDefault="006B572F" w:rsidP="006B572F">
      <w:r>
        <w:t>[</w:t>
      </w:r>
      <w:r w:rsidR="00942191">
        <w:t>04-Dec-2016</w:t>
      </w:r>
      <w:r>
        <w:t>]</w:t>
      </w:r>
    </w:p>
    <w:tbl>
      <w:tblPr>
        <w:tblStyle w:val="TableGrid"/>
        <w:tblW w:w="11194" w:type="dxa"/>
        <w:jc w:val="center"/>
        <w:tblLook w:val="0480" w:firstRow="0" w:lastRow="0" w:firstColumn="1" w:lastColumn="0" w:noHBand="0" w:noVBand="1"/>
      </w:tblPr>
      <w:tblGrid>
        <w:gridCol w:w="3539"/>
        <w:gridCol w:w="7655"/>
      </w:tblGrid>
      <w:tr w:rsidR="006B572F" w:rsidTr="00E3040A">
        <w:trPr>
          <w:jc w:val="center"/>
        </w:trPr>
        <w:tc>
          <w:tcPr>
            <w:tcW w:w="3539" w:type="dxa"/>
          </w:tcPr>
          <w:p w:rsidR="006B572F" w:rsidRDefault="007C57E8" w:rsidP="006B572F">
            <w:r>
              <w:t>Break down</w:t>
            </w:r>
          </w:p>
        </w:tc>
        <w:tc>
          <w:tcPr>
            <w:tcW w:w="7655" w:type="dxa"/>
          </w:tcPr>
          <w:p w:rsidR="006B572F" w:rsidRDefault="007C57E8" w:rsidP="006B572F">
            <w:r>
              <w:t>Break down topic into smaller pieces and measure by successful cells</w:t>
            </w:r>
          </w:p>
        </w:tc>
      </w:tr>
      <w:tr w:rsidR="006B572F" w:rsidTr="00E3040A">
        <w:trPr>
          <w:jc w:val="center"/>
        </w:trPr>
        <w:tc>
          <w:tcPr>
            <w:tcW w:w="3539" w:type="dxa"/>
          </w:tcPr>
          <w:p w:rsidR="006B572F" w:rsidRDefault="007C57E8" w:rsidP="006B572F">
            <w:r>
              <w:t>Practice</w:t>
            </w:r>
          </w:p>
        </w:tc>
        <w:tc>
          <w:tcPr>
            <w:tcW w:w="7655" w:type="dxa"/>
          </w:tcPr>
          <w:p w:rsidR="006B572F" w:rsidRDefault="007C57E8" w:rsidP="006B572F">
            <w:r>
              <w:t>Practice one by one, one at a time and practice every single day</w:t>
            </w:r>
          </w:p>
          <w:p w:rsidR="007C57E8" w:rsidRDefault="007C57E8" w:rsidP="006B572F">
            <w:r>
              <w:t>Apply it until it becomes an unthinking habit</w:t>
            </w:r>
          </w:p>
        </w:tc>
      </w:tr>
      <w:tr w:rsidR="007C57E8" w:rsidTr="00E3040A">
        <w:trPr>
          <w:jc w:val="center"/>
        </w:trPr>
        <w:tc>
          <w:tcPr>
            <w:tcW w:w="3539" w:type="dxa"/>
          </w:tcPr>
          <w:p w:rsidR="007C57E8" w:rsidRDefault="00850C15" w:rsidP="006B572F">
            <w:r>
              <w:t>How?</w:t>
            </w:r>
          </w:p>
        </w:tc>
        <w:tc>
          <w:tcPr>
            <w:tcW w:w="7655" w:type="dxa"/>
          </w:tcPr>
          <w:p w:rsidR="007C57E8" w:rsidRDefault="00850C15" w:rsidP="006B572F">
            <w:r>
              <w:t>First apply all possible methods to see what works, then deep dive into that method</w:t>
            </w:r>
          </w:p>
        </w:tc>
      </w:tr>
      <w:tr w:rsidR="00850C15" w:rsidTr="00E3040A">
        <w:trPr>
          <w:jc w:val="center"/>
        </w:trPr>
        <w:tc>
          <w:tcPr>
            <w:tcW w:w="3539" w:type="dxa"/>
          </w:tcPr>
          <w:p w:rsidR="00850C15" w:rsidRDefault="00726819" w:rsidP="006B572F">
            <w:r>
              <w:t>Mistake/Fail</w:t>
            </w:r>
          </w:p>
        </w:tc>
        <w:tc>
          <w:tcPr>
            <w:tcW w:w="7655" w:type="dxa"/>
          </w:tcPr>
          <w:p w:rsidR="00850C15" w:rsidRDefault="00726819" w:rsidP="006B572F">
            <w:r>
              <w:t>Learning from mistake, what is wrong? How to avoid it next time.</w:t>
            </w:r>
            <w:bookmarkStart w:id="0" w:name="_GoBack"/>
            <w:bookmarkEnd w:id="0"/>
          </w:p>
        </w:tc>
      </w:tr>
    </w:tbl>
    <w:p w:rsidR="006B572F" w:rsidRPr="006B572F" w:rsidRDefault="006B572F" w:rsidP="006B572F"/>
    <w:sectPr w:rsidR="006B572F" w:rsidRPr="006B572F" w:rsidSect="00E3040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91"/>
    <w:rsid w:val="00021853"/>
    <w:rsid w:val="00656A02"/>
    <w:rsid w:val="006B572F"/>
    <w:rsid w:val="00726819"/>
    <w:rsid w:val="007C57E8"/>
    <w:rsid w:val="00850C15"/>
    <w:rsid w:val="00942191"/>
    <w:rsid w:val="00A86CE2"/>
    <w:rsid w:val="00AF529E"/>
    <w:rsid w:val="00AF6F0F"/>
    <w:rsid w:val="00E3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2F966-021C-4654-838B-E1DCFF70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5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git-hub\tech-notes\note-templates\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 Template.dotx</Template>
  <TotalTime>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4</cp:revision>
  <dcterms:created xsi:type="dcterms:W3CDTF">2016-12-04T06:09:00Z</dcterms:created>
  <dcterms:modified xsi:type="dcterms:W3CDTF">2016-12-04T06:15:00Z</dcterms:modified>
</cp:coreProperties>
</file>